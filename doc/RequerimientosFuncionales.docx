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A3" w:rsidRDefault="006F7EA3" w:rsidP="00D10F87">
      <w:pPr>
        <w:pStyle w:val="TituloPrincipla"/>
        <w:jc w:val="left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7"/>
        <w:gridCol w:w="6337"/>
      </w:tblGrid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>
                  <wp:extent cx="1714500" cy="548640"/>
                  <wp:effectExtent l="0" t="0" r="0" b="3810"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esi-logo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408" cy="55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  <w:vAlign w:val="center"/>
          </w:tcPr>
          <w:p w:rsidR="006F7EA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Proyecto Final</w:t>
            </w:r>
          </w:p>
          <w:p w:rsidR="0041474C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Algoritmos y Programación II</w:t>
            </w:r>
          </w:p>
          <w:p w:rsidR="006F7EA3" w:rsidRPr="006F5773" w:rsidRDefault="006F7EA3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F5773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Nombre del Proyecto</w:t>
            </w:r>
            <w:r w:rsidR="006F7EA3"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6F7EA3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Planetario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por</w:t>
            </w:r>
            <w:r w:rsidR="006F7EA3" w:rsidRPr="006F5773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Marisol Giraldo</w:t>
            </w:r>
            <w:r w:rsidR="00870FC5">
              <w:rPr>
                <w:b w:val="0"/>
                <w:bCs w:val="0"/>
                <w:sz w:val="24"/>
                <w:szCs w:val="24"/>
              </w:rPr>
              <w:t xml:space="preserve"> Cobo – Código: A00246380</w:t>
            </w:r>
          </w:p>
        </w:tc>
      </w:tr>
      <w:tr w:rsidR="0041474C" w:rsidRPr="006F5773" w:rsidTr="00531DA8">
        <w:tc>
          <w:tcPr>
            <w:tcW w:w="3652" w:type="dxa"/>
            <w:vAlign w:val="center"/>
          </w:tcPr>
          <w:p w:rsidR="0041474C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Presentado a:</w:t>
            </w:r>
          </w:p>
        </w:tc>
        <w:tc>
          <w:tcPr>
            <w:tcW w:w="6462" w:type="dxa"/>
            <w:vAlign w:val="center"/>
          </w:tcPr>
          <w:p w:rsidR="0041474C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Juan Manuel Reyes</w:t>
            </w:r>
          </w:p>
        </w:tc>
      </w:tr>
      <w:tr w:rsidR="006F7EA3" w:rsidRPr="006F5773" w:rsidTr="00531DA8">
        <w:tc>
          <w:tcPr>
            <w:tcW w:w="3652" w:type="dxa"/>
            <w:vAlign w:val="center"/>
          </w:tcPr>
          <w:p w:rsidR="006F7EA3" w:rsidRPr="006F5773" w:rsidRDefault="006F7EA3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F5773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vAlign w:val="center"/>
          </w:tcPr>
          <w:p w:rsidR="006F7EA3" w:rsidRPr="006F5773" w:rsidRDefault="0041474C" w:rsidP="00531DA8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Mayo 28 del 2019</w:t>
            </w:r>
          </w:p>
        </w:tc>
      </w:tr>
    </w:tbl>
    <w:p w:rsidR="00C306EE" w:rsidRDefault="00623DF0" w:rsidP="00870FC5">
      <w:pPr>
        <w:pStyle w:val="Ttulo1"/>
        <w:pBdr>
          <w:top w:val="single" w:sz="4" w:space="1" w:color="auto"/>
          <w:left w:val="single" w:sz="4" w:space="4" w:color="auto"/>
        </w:pBdr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  <w:lang w:val="es-CO"/>
              </w:rPr>
            </w:pPr>
            <w:r w:rsidRPr="0041474C">
              <w:rPr>
                <w:sz w:val="20"/>
                <w:szCs w:val="18"/>
              </w:rPr>
              <w:t xml:space="preserve">R1 – </w:t>
            </w:r>
            <w:r w:rsidR="0067213F" w:rsidRPr="0041474C">
              <w:rPr>
                <w:sz w:val="20"/>
                <w:szCs w:val="18"/>
              </w:rPr>
              <w:t>Mostrar la lista de l</w:t>
            </w:r>
            <w:r w:rsidR="0041474C">
              <w:rPr>
                <w:sz w:val="20"/>
                <w:szCs w:val="18"/>
              </w:rPr>
              <w:t>as galaxias</w:t>
            </w:r>
            <w:r w:rsidR="0067213F" w:rsidRPr="0041474C">
              <w:rPr>
                <w:sz w:val="20"/>
                <w:szCs w:val="18"/>
              </w:rPr>
              <w:t>.</w:t>
            </w:r>
          </w:p>
        </w:tc>
      </w:tr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41474C" w:rsidRDefault="00AA2DA2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Muestra al usuario l</w:t>
            </w:r>
            <w:r w:rsidR="0067213F" w:rsidRPr="0041474C">
              <w:rPr>
                <w:b w:val="0"/>
                <w:sz w:val="20"/>
                <w:szCs w:val="18"/>
              </w:rPr>
              <w:t>a lista de l</w:t>
            </w:r>
            <w:r w:rsidR="0041474C">
              <w:rPr>
                <w:b w:val="0"/>
                <w:sz w:val="20"/>
                <w:szCs w:val="18"/>
              </w:rPr>
              <w:t>as galaxias registradas en el sistema.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6F7EA3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Ninguna.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6F7EA3" w:rsidTr="00392D4D">
        <w:trPr>
          <w:jc w:val="center"/>
        </w:trPr>
        <w:tc>
          <w:tcPr>
            <w:tcW w:w="10301" w:type="dxa"/>
            <w:gridSpan w:val="2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</w:t>
            </w:r>
            <w:r w:rsidR="0067213F" w:rsidRPr="0041474C">
              <w:rPr>
                <w:b w:val="0"/>
                <w:sz w:val="20"/>
                <w:szCs w:val="18"/>
              </w:rPr>
              <w:t>muestra al usuario la lista de</w:t>
            </w:r>
            <w:r w:rsidR="0041474C">
              <w:rPr>
                <w:b w:val="0"/>
                <w:sz w:val="20"/>
                <w:szCs w:val="18"/>
              </w:rPr>
              <w:t xml:space="preserve"> las galaxias</w:t>
            </w:r>
            <w:r w:rsidR="0067213F" w:rsidRPr="0041474C">
              <w:rPr>
                <w:b w:val="0"/>
                <w:sz w:val="20"/>
                <w:szCs w:val="18"/>
              </w:rPr>
              <w:t>.</w:t>
            </w:r>
            <w:r w:rsidRPr="0041474C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Default="006C6CF9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41474C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  <w:lang w:val="es-CO"/>
              </w:rPr>
            </w:pPr>
            <w:r w:rsidRPr="0041474C">
              <w:rPr>
                <w:sz w:val="20"/>
                <w:szCs w:val="18"/>
              </w:rPr>
              <w:t>R</w:t>
            </w:r>
            <w:r>
              <w:rPr>
                <w:sz w:val="20"/>
                <w:szCs w:val="18"/>
              </w:rPr>
              <w:t>2</w:t>
            </w:r>
            <w:r w:rsidRPr="0041474C">
              <w:rPr>
                <w:sz w:val="20"/>
                <w:szCs w:val="18"/>
              </w:rPr>
              <w:t xml:space="preserve"> – Mostrar la lista de l</w:t>
            </w:r>
            <w:r>
              <w:rPr>
                <w:sz w:val="20"/>
                <w:szCs w:val="18"/>
              </w:rPr>
              <w:t>o</w:t>
            </w:r>
            <w:r>
              <w:rPr>
                <w:sz w:val="20"/>
                <w:szCs w:val="18"/>
              </w:rPr>
              <w:t xml:space="preserve">s </w:t>
            </w:r>
            <w:r>
              <w:rPr>
                <w:sz w:val="20"/>
                <w:szCs w:val="18"/>
              </w:rPr>
              <w:t>planetas</w:t>
            </w:r>
            <w:r w:rsidR="00870FC5">
              <w:rPr>
                <w:sz w:val="20"/>
                <w:szCs w:val="18"/>
              </w:rPr>
              <w:t>.</w:t>
            </w:r>
          </w:p>
        </w:tc>
      </w:tr>
      <w:tr w:rsidR="0041474C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Según la Galaxia elegida, se m</w:t>
            </w:r>
            <w:r w:rsidRPr="0041474C">
              <w:rPr>
                <w:b w:val="0"/>
                <w:sz w:val="20"/>
                <w:szCs w:val="18"/>
              </w:rPr>
              <w:t xml:space="preserve">uestra al usuario la lista de los planetas </w:t>
            </w:r>
            <w:r>
              <w:rPr>
                <w:b w:val="0"/>
                <w:sz w:val="20"/>
                <w:szCs w:val="18"/>
              </w:rPr>
              <w:t xml:space="preserve">que pertenecen a esa galaxia </w:t>
            </w:r>
            <w:r w:rsidRPr="0041474C">
              <w:rPr>
                <w:b w:val="0"/>
                <w:sz w:val="20"/>
                <w:szCs w:val="18"/>
              </w:rPr>
              <w:t>registrad</w:t>
            </w:r>
            <w:r>
              <w:rPr>
                <w:b w:val="0"/>
                <w:sz w:val="20"/>
                <w:szCs w:val="18"/>
              </w:rPr>
              <w:t>a</w:t>
            </w:r>
            <w:r w:rsidRPr="0041474C">
              <w:rPr>
                <w:b w:val="0"/>
                <w:sz w:val="20"/>
                <w:szCs w:val="18"/>
              </w:rPr>
              <w:t xml:space="preserve"> en el sistema.</w:t>
            </w:r>
          </w:p>
        </w:tc>
      </w:tr>
      <w:tr w:rsidR="0041474C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41474C" w:rsidRPr="006F7EA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1474C" w:rsidRPr="0041474C" w:rsidRDefault="00870FC5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Nombre de</w:t>
            </w:r>
            <w:r>
              <w:rPr>
                <w:b w:val="0"/>
                <w:sz w:val="20"/>
                <w:szCs w:val="18"/>
              </w:rPr>
              <w:t xml:space="preserve"> la galaxia.</w:t>
            </w:r>
          </w:p>
        </w:tc>
      </w:tr>
      <w:tr w:rsidR="0041474C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41474C" w:rsidRPr="006F7EA3" w:rsidTr="00253B5E">
        <w:trPr>
          <w:jc w:val="center"/>
        </w:trPr>
        <w:tc>
          <w:tcPr>
            <w:tcW w:w="10301" w:type="dxa"/>
            <w:gridSpan w:val="2"/>
          </w:tcPr>
          <w:p w:rsidR="0041474C" w:rsidRPr="0041474C" w:rsidRDefault="0041474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muestra al usuario la lista de los planetas. </w:t>
            </w:r>
          </w:p>
        </w:tc>
      </w:tr>
    </w:tbl>
    <w:p w:rsidR="0041474C" w:rsidRDefault="0041474C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06192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</w:t>
            </w:r>
            <w:r w:rsidR="00564C6D">
              <w:rPr>
                <w:sz w:val="20"/>
                <w:szCs w:val="18"/>
              </w:rPr>
              <w:t>3</w:t>
            </w:r>
            <w:r w:rsidRPr="00564C6D">
              <w:rPr>
                <w:sz w:val="20"/>
                <w:szCs w:val="18"/>
              </w:rPr>
              <w:t xml:space="preserve"> – Agregar </w:t>
            </w:r>
            <w:r w:rsidRPr="00564C6D">
              <w:rPr>
                <w:sz w:val="20"/>
                <w:szCs w:val="18"/>
              </w:rPr>
              <w:t>una galaxia al Planetario.</w:t>
            </w:r>
          </w:p>
        </w:tc>
      </w:tr>
      <w:tr w:rsidR="00906192" w:rsidRPr="006F7EA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Permite agregar un</w:t>
            </w:r>
            <w:r w:rsidRPr="00564C6D">
              <w:rPr>
                <w:b w:val="0"/>
                <w:sz w:val="20"/>
                <w:szCs w:val="18"/>
              </w:rPr>
              <w:t>a</w:t>
            </w:r>
            <w:r w:rsidRPr="00564C6D">
              <w:rPr>
                <w:b w:val="0"/>
                <w:sz w:val="20"/>
                <w:szCs w:val="18"/>
              </w:rPr>
              <w:t xml:space="preserve"> nuev</w:t>
            </w:r>
            <w:r w:rsidRPr="00564C6D">
              <w:rPr>
                <w:b w:val="0"/>
                <w:sz w:val="20"/>
                <w:szCs w:val="18"/>
              </w:rPr>
              <w:t>a</w:t>
            </w:r>
            <w:r w:rsidRPr="00564C6D">
              <w:rPr>
                <w:b w:val="0"/>
                <w:sz w:val="20"/>
                <w:szCs w:val="18"/>
              </w:rPr>
              <w:t xml:space="preserve"> </w:t>
            </w:r>
            <w:r w:rsidRPr="00564C6D">
              <w:rPr>
                <w:b w:val="0"/>
                <w:sz w:val="20"/>
                <w:szCs w:val="18"/>
              </w:rPr>
              <w:t>galaxia al Planetario.</w:t>
            </w:r>
          </w:p>
        </w:tc>
      </w:tr>
      <w:tr w:rsidR="00906192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906192" w:rsidRPr="006F7EA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Nombre de la Galaxia.</w:t>
            </w:r>
          </w:p>
        </w:tc>
      </w:tr>
      <w:tr w:rsidR="00906192" w:rsidRPr="006F7EA3" w:rsidTr="00253B5E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Numero de Planetas.</w:t>
            </w:r>
          </w:p>
        </w:tc>
      </w:tr>
      <w:tr w:rsidR="00906192" w:rsidRPr="006F7EA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906192" w:rsidRPr="006F7EA3" w:rsidTr="00253B5E">
        <w:trPr>
          <w:jc w:val="center"/>
        </w:trPr>
        <w:tc>
          <w:tcPr>
            <w:tcW w:w="10301" w:type="dxa"/>
            <w:gridSpan w:val="2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Se agrega un</w:t>
            </w:r>
            <w:r w:rsidRPr="00564C6D">
              <w:rPr>
                <w:b w:val="0"/>
                <w:sz w:val="20"/>
                <w:szCs w:val="18"/>
              </w:rPr>
              <w:t>a</w:t>
            </w:r>
            <w:r w:rsidRPr="00564C6D">
              <w:rPr>
                <w:b w:val="0"/>
                <w:sz w:val="20"/>
                <w:szCs w:val="18"/>
              </w:rPr>
              <w:t xml:space="preserve"> nuev</w:t>
            </w:r>
            <w:r w:rsidRPr="00564C6D">
              <w:rPr>
                <w:b w:val="0"/>
                <w:sz w:val="20"/>
                <w:szCs w:val="18"/>
              </w:rPr>
              <w:t>a galaxia al sistema del Planetario.</w:t>
            </w:r>
            <w:r w:rsidRPr="00564C6D">
              <w:rPr>
                <w:b w:val="0"/>
                <w:sz w:val="20"/>
                <w:szCs w:val="18"/>
              </w:rPr>
              <w:t xml:space="preserve"> </w:t>
            </w:r>
          </w:p>
        </w:tc>
      </w:tr>
      <w:tr w:rsidR="00906192" w:rsidRPr="006F7EA3" w:rsidTr="00253B5E">
        <w:trPr>
          <w:jc w:val="center"/>
        </w:trPr>
        <w:tc>
          <w:tcPr>
            <w:tcW w:w="10301" w:type="dxa"/>
            <w:gridSpan w:val="2"/>
          </w:tcPr>
          <w:p w:rsidR="00906192" w:rsidRPr="00564C6D" w:rsidRDefault="00906192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Si se intenta agregar un</w:t>
            </w:r>
            <w:r w:rsidRPr="00564C6D">
              <w:rPr>
                <w:b w:val="0"/>
                <w:sz w:val="20"/>
                <w:szCs w:val="18"/>
              </w:rPr>
              <w:t xml:space="preserve">a galaxia </w:t>
            </w:r>
            <w:r w:rsidRPr="00564C6D">
              <w:rPr>
                <w:b w:val="0"/>
                <w:sz w:val="20"/>
                <w:szCs w:val="18"/>
              </w:rPr>
              <w:t>con el mismo nombre de un</w:t>
            </w:r>
            <w:r w:rsidRPr="00564C6D">
              <w:rPr>
                <w:b w:val="0"/>
                <w:sz w:val="20"/>
                <w:szCs w:val="18"/>
              </w:rPr>
              <w:t xml:space="preserve">a galaxia </w:t>
            </w:r>
            <w:r w:rsidRPr="00564C6D">
              <w:rPr>
                <w:b w:val="0"/>
                <w:sz w:val="20"/>
                <w:szCs w:val="18"/>
              </w:rPr>
              <w:t>ya registrad</w:t>
            </w:r>
            <w:r w:rsidRPr="00564C6D">
              <w:rPr>
                <w:b w:val="0"/>
                <w:sz w:val="20"/>
                <w:szCs w:val="18"/>
              </w:rPr>
              <w:t>a</w:t>
            </w:r>
            <w:r w:rsidRPr="00564C6D">
              <w:rPr>
                <w:b w:val="0"/>
                <w:sz w:val="20"/>
                <w:szCs w:val="18"/>
              </w:rPr>
              <w:t>, la operación es rechazada.</w:t>
            </w:r>
          </w:p>
        </w:tc>
      </w:tr>
    </w:tbl>
    <w:p w:rsidR="00564C6D" w:rsidRDefault="00564C6D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41474C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lastRenderedPageBreak/>
              <w:t>Nombre</w:t>
            </w:r>
          </w:p>
        </w:tc>
        <w:tc>
          <w:tcPr>
            <w:tcW w:w="8003" w:type="dxa"/>
          </w:tcPr>
          <w:p w:rsidR="006C6CF9" w:rsidRPr="0041474C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</w:t>
            </w:r>
            <w:r w:rsidR="00564C6D">
              <w:rPr>
                <w:sz w:val="20"/>
                <w:szCs w:val="18"/>
              </w:rPr>
              <w:t>4</w:t>
            </w:r>
            <w:r w:rsidRPr="0041474C">
              <w:rPr>
                <w:sz w:val="20"/>
                <w:szCs w:val="18"/>
              </w:rPr>
              <w:t xml:space="preserve"> – </w:t>
            </w:r>
            <w:r w:rsidR="0067213F" w:rsidRPr="0041474C">
              <w:rPr>
                <w:sz w:val="20"/>
                <w:szCs w:val="18"/>
              </w:rPr>
              <w:t>Mostrar la</w:t>
            </w:r>
            <w:r w:rsidR="0041474C">
              <w:rPr>
                <w:sz w:val="20"/>
                <w:szCs w:val="18"/>
              </w:rPr>
              <w:t xml:space="preserve">s características </w:t>
            </w:r>
            <w:r w:rsidR="0067213F" w:rsidRPr="0041474C">
              <w:rPr>
                <w:sz w:val="20"/>
                <w:szCs w:val="18"/>
              </w:rPr>
              <w:t>de un planeta.</w:t>
            </w:r>
          </w:p>
        </w:tc>
      </w:tr>
      <w:tr w:rsidR="006C6CF9" w:rsidRPr="0041474C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41474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Muestra al usuario el nombre, la distancia media al sol, la excentricidad, el periodo orbital, la velocidad orbital</w:t>
            </w:r>
            <w:r w:rsidR="0041474C">
              <w:rPr>
                <w:b w:val="0"/>
                <w:sz w:val="20"/>
                <w:szCs w:val="18"/>
              </w:rPr>
              <w:t xml:space="preserve">, </w:t>
            </w:r>
            <w:r w:rsidRPr="0041474C">
              <w:rPr>
                <w:b w:val="0"/>
                <w:sz w:val="20"/>
                <w:szCs w:val="18"/>
              </w:rPr>
              <w:t>la inclinación orbital de un planeta</w:t>
            </w:r>
            <w:r w:rsidR="0041474C">
              <w:rPr>
                <w:b w:val="0"/>
                <w:sz w:val="20"/>
                <w:szCs w:val="18"/>
              </w:rPr>
              <w:t xml:space="preserve"> y la imagen de un planeta</w:t>
            </w:r>
            <w:r w:rsidRPr="0041474C">
              <w:rPr>
                <w:b w:val="0"/>
                <w:sz w:val="20"/>
                <w:szCs w:val="18"/>
              </w:rPr>
              <w:t>.</w:t>
            </w:r>
          </w:p>
        </w:tc>
      </w:tr>
      <w:tr w:rsidR="006C6CF9" w:rsidRPr="0041474C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41474C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>Nombre del planeta.</w:t>
            </w:r>
          </w:p>
        </w:tc>
      </w:tr>
      <w:tr w:rsidR="006C6CF9" w:rsidRPr="0041474C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41474C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41474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41474C" w:rsidTr="00392D4D">
        <w:trPr>
          <w:jc w:val="center"/>
        </w:trPr>
        <w:tc>
          <w:tcPr>
            <w:tcW w:w="10301" w:type="dxa"/>
            <w:gridSpan w:val="2"/>
          </w:tcPr>
          <w:p w:rsidR="006C6CF9" w:rsidRPr="0041474C" w:rsidRDefault="0067213F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41474C">
              <w:rPr>
                <w:b w:val="0"/>
                <w:sz w:val="20"/>
                <w:szCs w:val="18"/>
              </w:rPr>
              <w:t xml:space="preserve">Se muestra al usuario </w:t>
            </w:r>
            <w:r w:rsidR="0041474C">
              <w:rPr>
                <w:b w:val="0"/>
                <w:sz w:val="20"/>
                <w:szCs w:val="18"/>
              </w:rPr>
              <w:t>la información</w:t>
            </w:r>
            <w:r w:rsidRPr="0041474C">
              <w:rPr>
                <w:b w:val="0"/>
                <w:sz w:val="20"/>
                <w:szCs w:val="18"/>
              </w:rPr>
              <w:t xml:space="preserve"> del planeta.</w:t>
            </w:r>
            <w:r w:rsidR="006C6CF9" w:rsidRPr="0041474C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Pr="0041474C" w:rsidRDefault="006C6CF9" w:rsidP="006C6CF9">
      <w:pPr>
        <w:rPr>
          <w:sz w:val="2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6C6CF9" w:rsidRPr="00564C6D" w:rsidRDefault="006C6CF9" w:rsidP="0067213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</w:t>
            </w:r>
            <w:r w:rsidR="0066170F">
              <w:rPr>
                <w:sz w:val="20"/>
                <w:szCs w:val="18"/>
              </w:rPr>
              <w:t>5</w:t>
            </w:r>
            <w:r w:rsidRPr="00564C6D">
              <w:rPr>
                <w:sz w:val="20"/>
                <w:szCs w:val="18"/>
              </w:rPr>
              <w:t xml:space="preserve"> – </w:t>
            </w:r>
            <w:r w:rsidR="0067213F" w:rsidRPr="00564C6D">
              <w:rPr>
                <w:sz w:val="20"/>
                <w:szCs w:val="18"/>
              </w:rPr>
              <w:t>Mostrar los satélites naturales de un planeta.</w:t>
            </w:r>
          </w:p>
        </w:tc>
      </w:tr>
      <w:tr w:rsidR="006C6CF9" w:rsidRPr="006F7EA3" w:rsidTr="00392D4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564C6D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6CF9" w:rsidRPr="00564C6D" w:rsidRDefault="002331B8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>Muestra al usuario l</w:t>
            </w:r>
            <w:r w:rsidR="0067213F" w:rsidRPr="00564C6D">
              <w:rPr>
                <w:b w:val="0"/>
                <w:sz w:val="20"/>
                <w:szCs w:val="18"/>
              </w:rPr>
              <w:t>a lista de los satélites naturales de un planeta.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6C6CF9" w:rsidRPr="006F7EA3" w:rsidTr="00392D4D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6CF9" w:rsidRPr="00564C6D" w:rsidRDefault="00870FC5" w:rsidP="00392D4D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 xml:space="preserve">Nombre del planeta, </w:t>
            </w:r>
            <w:r w:rsidR="0067213F" w:rsidRPr="00564C6D">
              <w:rPr>
                <w:b w:val="0"/>
                <w:sz w:val="20"/>
                <w:szCs w:val="18"/>
              </w:rPr>
              <w:t>Nombre del planeta.</w:t>
            </w:r>
          </w:p>
        </w:tc>
      </w:tr>
      <w:tr w:rsidR="006C6CF9" w:rsidRPr="006F7EA3" w:rsidTr="00392D4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6CF9" w:rsidRPr="00564C6D" w:rsidRDefault="006C6CF9" w:rsidP="00392D4D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564C6D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6C6CF9" w:rsidRPr="006F7EA3" w:rsidTr="00392D4D">
        <w:trPr>
          <w:jc w:val="center"/>
        </w:trPr>
        <w:tc>
          <w:tcPr>
            <w:tcW w:w="10301" w:type="dxa"/>
            <w:gridSpan w:val="2"/>
          </w:tcPr>
          <w:p w:rsidR="006C6CF9" w:rsidRPr="00564C6D" w:rsidRDefault="006C6CF9" w:rsidP="0067213F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564C6D">
              <w:rPr>
                <w:b w:val="0"/>
                <w:sz w:val="20"/>
                <w:szCs w:val="18"/>
              </w:rPr>
              <w:t xml:space="preserve">Se </w:t>
            </w:r>
            <w:r w:rsidR="0067213F" w:rsidRPr="00564C6D">
              <w:rPr>
                <w:b w:val="0"/>
                <w:sz w:val="20"/>
                <w:szCs w:val="18"/>
              </w:rPr>
              <w:t>muestra al usuario la lista de los satélites naturales de un planeta.</w:t>
            </w:r>
            <w:r w:rsidRPr="00564C6D">
              <w:rPr>
                <w:b w:val="0"/>
                <w:sz w:val="20"/>
                <w:szCs w:val="18"/>
              </w:rPr>
              <w:t xml:space="preserve"> </w:t>
            </w:r>
          </w:p>
        </w:tc>
      </w:tr>
    </w:tbl>
    <w:p w:rsidR="006C6CF9" w:rsidRPr="006C6CF9" w:rsidRDefault="006C6CF9" w:rsidP="006C6CF9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6F7EA3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66170F" w:rsidRDefault="00A025E0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66170F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A562AC" w:rsidRPr="0066170F" w:rsidRDefault="006C6CF9" w:rsidP="00C71303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6170F">
              <w:rPr>
                <w:sz w:val="20"/>
                <w:szCs w:val="20"/>
              </w:rPr>
              <w:t>R</w:t>
            </w:r>
            <w:r w:rsidR="0066170F" w:rsidRPr="0066170F">
              <w:rPr>
                <w:sz w:val="20"/>
                <w:szCs w:val="20"/>
              </w:rPr>
              <w:t>6</w:t>
            </w:r>
            <w:r w:rsidR="006F7EA3" w:rsidRPr="0066170F">
              <w:rPr>
                <w:sz w:val="20"/>
                <w:szCs w:val="20"/>
              </w:rPr>
              <w:t xml:space="preserve"> – Agregar un s</w:t>
            </w:r>
            <w:r w:rsidR="0003366D" w:rsidRPr="0066170F">
              <w:rPr>
                <w:sz w:val="20"/>
                <w:szCs w:val="20"/>
              </w:rPr>
              <w:t>atélite natural a un planeta</w:t>
            </w:r>
            <w:r w:rsidR="00ED1353" w:rsidRPr="0066170F">
              <w:rPr>
                <w:sz w:val="20"/>
                <w:szCs w:val="20"/>
              </w:rPr>
              <w:t>.</w:t>
            </w:r>
          </w:p>
        </w:tc>
      </w:tr>
      <w:tr w:rsidR="00A562AC" w:rsidRPr="006F7EA3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66170F" w:rsidRDefault="00A025E0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66170F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562AC" w:rsidRPr="0066170F" w:rsidRDefault="006F7EA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6170F">
              <w:rPr>
                <w:b w:val="0"/>
                <w:sz w:val="20"/>
                <w:szCs w:val="20"/>
              </w:rPr>
              <w:t>Permite agregar un nuevo satélite natural a un planeta.</w:t>
            </w:r>
          </w:p>
        </w:tc>
      </w:tr>
      <w:tr w:rsidR="00CB6304" w:rsidRPr="006F7EA3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66170F" w:rsidRDefault="00A025E0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66170F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4A5ADC" w:rsidRPr="006F7EA3" w:rsidTr="00C71303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 xml:space="preserve">Galaxia y </w:t>
            </w:r>
            <w:r w:rsidR="006F7EA3" w:rsidRPr="0066170F">
              <w:rPr>
                <w:b w:val="0"/>
                <w:sz w:val="20"/>
                <w:szCs w:val="18"/>
              </w:rPr>
              <w:t>P</w:t>
            </w:r>
            <w:r w:rsidR="00377A58" w:rsidRPr="0066170F">
              <w:rPr>
                <w:b w:val="0"/>
                <w:sz w:val="20"/>
                <w:szCs w:val="18"/>
              </w:rPr>
              <w:t>laneta al cual se le va a agregar el satélite</w:t>
            </w:r>
            <w:r w:rsidR="00FA146C" w:rsidRPr="0066170F">
              <w:rPr>
                <w:b w:val="0"/>
                <w:sz w:val="20"/>
                <w:szCs w:val="18"/>
              </w:rPr>
              <w:t xml:space="preserve"> natural</w:t>
            </w:r>
            <w:r w:rsidR="00377A58" w:rsidRPr="0066170F"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C71303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77A58" w:rsidRPr="0066170F" w:rsidRDefault="006F7EA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N</w:t>
            </w:r>
            <w:r w:rsidR="00377A58" w:rsidRPr="0066170F">
              <w:rPr>
                <w:b w:val="0"/>
                <w:sz w:val="20"/>
                <w:szCs w:val="18"/>
              </w:rPr>
              <w:t>ombre del satélite</w:t>
            </w:r>
            <w:r w:rsidRPr="0066170F">
              <w:rPr>
                <w:b w:val="0"/>
                <w:sz w:val="20"/>
                <w:szCs w:val="18"/>
              </w:rPr>
              <w:t xml:space="preserve"> natural</w:t>
            </w:r>
            <w:r w:rsidR="00377A58" w:rsidRPr="0066170F"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77A58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Estado</w:t>
            </w:r>
            <w:r w:rsidR="00377A58" w:rsidRPr="0066170F">
              <w:rPr>
                <w:b w:val="0"/>
                <w:sz w:val="20"/>
                <w:szCs w:val="18"/>
              </w:rPr>
              <w:t xml:space="preserve"> del satélite </w:t>
            </w:r>
            <w:r w:rsidR="003B5310" w:rsidRPr="0066170F">
              <w:rPr>
                <w:b w:val="0"/>
                <w:sz w:val="20"/>
                <w:szCs w:val="18"/>
              </w:rPr>
              <w:t>natural</w:t>
            </w:r>
            <w:r>
              <w:rPr>
                <w:b w:val="0"/>
                <w:sz w:val="20"/>
                <w:szCs w:val="18"/>
              </w:rPr>
              <w:t>.</w:t>
            </w:r>
          </w:p>
        </w:tc>
      </w:tr>
      <w:tr w:rsidR="00377A58" w:rsidRPr="006F7EA3" w:rsidTr="00C71303">
        <w:trPr>
          <w:trHeight w:val="161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77A58" w:rsidRPr="0066170F" w:rsidRDefault="0066170F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>
              <w:rPr>
                <w:b w:val="0"/>
                <w:sz w:val="20"/>
                <w:szCs w:val="18"/>
              </w:rPr>
              <w:t>Área</w:t>
            </w:r>
            <w:r w:rsidR="006F7EA3" w:rsidRPr="0066170F">
              <w:rPr>
                <w:b w:val="0"/>
                <w:sz w:val="20"/>
                <w:szCs w:val="18"/>
              </w:rPr>
              <w:t xml:space="preserve"> del satélite </w:t>
            </w:r>
            <w:r w:rsidR="003B5310" w:rsidRPr="0066170F">
              <w:rPr>
                <w:b w:val="0"/>
                <w:sz w:val="20"/>
                <w:szCs w:val="18"/>
              </w:rPr>
              <w:t>natural</w:t>
            </w:r>
            <w:r>
              <w:rPr>
                <w:b w:val="0"/>
                <w:sz w:val="20"/>
                <w:szCs w:val="18"/>
              </w:rPr>
              <w:t>.</w:t>
            </w:r>
          </w:p>
        </w:tc>
      </w:tr>
      <w:tr w:rsidR="00A562AC" w:rsidRPr="006F7EA3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66170F" w:rsidRDefault="007900EE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66170F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4A5ADC" w:rsidRPr="006F7EA3" w:rsidTr="006F7EA3">
        <w:trPr>
          <w:jc w:val="center"/>
        </w:trPr>
        <w:tc>
          <w:tcPr>
            <w:tcW w:w="10301" w:type="dxa"/>
            <w:gridSpan w:val="2"/>
          </w:tcPr>
          <w:p w:rsidR="004A5ADC" w:rsidRPr="0066170F" w:rsidRDefault="006F7EA3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Se agreg</w:t>
            </w:r>
            <w:r w:rsidR="002331B8" w:rsidRPr="0066170F">
              <w:rPr>
                <w:b w:val="0"/>
                <w:sz w:val="20"/>
                <w:szCs w:val="18"/>
              </w:rPr>
              <w:t>a</w:t>
            </w:r>
            <w:r w:rsidRPr="0066170F">
              <w:rPr>
                <w:b w:val="0"/>
                <w:sz w:val="20"/>
                <w:szCs w:val="18"/>
              </w:rPr>
              <w:t xml:space="preserve"> un nuevo satélite natural al planeta </w:t>
            </w:r>
            <w:r w:rsidR="0076305C">
              <w:rPr>
                <w:b w:val="0"/>
                <w:sz w:val="20"/>
                <w:szCs w:val="18"/>
              </w:rPr>
              <w:t>seleccionado</w:t>
            </w:r>
            <w:r w:rsidRPr="0066170F">
              <w:rPr>
                <w:b w:val="0"/>
                <w:sz w:val="20"/>
                <w:szCs w:val="18"/>
              </w:rPr>
              <w:t xml:space="preserve">. </w:t>
            </w:r>
          </w:p>
        </w:tc>
      </w:tr>
      <w:tr w:rsidR="006F7EA3" w:rsidRPr="006F7EA3" w:rsidTr="002331B8">
        <w:trPr>
          <w:jc w:val="center"/>
        </w:trPr>
        <w:tc>
          <w:tcPr>
            <w:tcW w:w="10301" w:type="dxa"/>
            <w:gridSpan w:val="2"/>
          </w:tcPr>
          <w:p w:rsidR="006F7EA3" w:rsidRPr="0066170F" w:rsidRDefault="006F7EA3" w:rsidP="006F7EA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>Si se intenta agregar un satélite natural con el mismo nombre de un satélite ya registrado, la operación es rechazada.</w:t>
            </w:r>
          </w:p>
        </w:tc>
      </w:tr>
      <w:tr w:rsidR="002331B8" w:rsidRPr="006F7EA3" w:rsidTr="00C7130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2331B8" w:rsidRPr="0066170F" w:rsidRDefault="002331B8" w:rsidP="00C908E8">
            <w:pPr>
              <w:pStyle w:val="TituloPrincipla"/>
              <w:spacing w:after="100"/>
              <w:jc w:val="both"/>
              <w:rPr>
                <w:b w:val="0"/>
                <w:sz w:val="20"/>
                <w:szCs w:val="18"/>
              </w:rPr>
            </w:pPr>
            <w:r w:rsidRPr="0066170F">
              <w:rPr>
                <w:b w:val="0"/>
                <w:sz w:val="20"/>
                <w:szCs w:val="18"/>
              </w:rPr>
              <w:t xml:space="preserve">Si se intenta agregar un satélite natural con valores no numéricos para </w:t>
            </w:r>
            <w:r w:rsidR="0076305C">
              <w:rPr>
                <w:b w:val="0"/>
                <w:sz w:val="20"/>
                <w:szCs w:val="18"/>
              </w:rPr>
              <w:t>el área</w:t>
            </w:r>
            <w:r w:rsidRPr="0066170F">
              <w:rPr>
                <w:b w:val="0"/>
                <w:sz w:val="20"/>
                <w:szCs w:val="18"/>
              </w:rPr>
              <w:t xml:space="preserve"> la operación es rechazada.</w:t>
            </w:r>
          </w:p>
        </w:tc>
      </w:tr>
    </w:tbl>
    <w:p w:rsidR="00C908E8" w:rsidRPr="006F7EA3" w:rsidRDefault="00C908E8" w:rsidP="00C908E8"/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74AC3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74AC3" w:rsidRPr="0076305C" w:rsidRDefault="00A74AC3" w:rsidP="00C71303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Nombre</w:t>
            </w:r>
          </w:p>
        </w:tc>
        <w:tc>
          <w:tcPr>
            <w:tcW w:w="8003" w:type="dxa"/>
          </w:tcPr>
          <w:p w:rsidR="00A74AC3" w:rsidRPr="0076305C" w:rsidRDefault="00C908E8" w:rsidP="00C71303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R</w:t>
            </w:r>
            <w:r w:rsidR="0076305C" w:rsidRPr="0076305C">
              <w:rPr>
                <w:sz w:val="20"/>
                <w:szCs w:val="18"/>
                <w:highlight w:val="red"/>
              </w:rPr>
              <w:t>7</w:t>
            </w:r>
            <w:r w:rsidR="00A74AC3" w:rsidRPr="0076305C">
              <w:rPr>
                <w:sz w:val="20"/>
                <w:szCs w:val="18"/>
                <w:highlight w:val="red"/>
              </w:rPr>
              <w:t xml:space="preserve"> – Eliminar un satélite natural de un planeta</w:t>
            </w:r>
            <w:r w:rsidR="00ED1353" w:rsidRPr="0076305C">
              <w:rPr>
                <w:sz w:val="20"/>
                <w:szCs w:val="18"/>
                <w:highlight w:val="red"/>
              </w:rPr>
              <w:t>.</w:t>
            </w:r>
          </w:p>
        </w:tc>
      </w:tr>
      <w:tr w:rsidR="00A74AC3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74AC3" w:rsidRPr="0076305C" w:rsidRDefault="00A74AC3" w:rsidP="00C71303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74AC3" w:rsidRPr="0076305C" w:rsidRDefault="006F7EA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  <w:highlight w:val="red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Permite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 xml:space="preserve"> elimina</w:t>
            </w:r>
            <w:r w:rsidRPr="0076305C">
              <w:rPr>
                <w:b w:val="0"/>
                <w:sz w:val="20"/>
                <w:szCs w:val="18"/>
                <w:highlight w:val="red"/>
              </w:rPr>
              <w:t>r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 xml:space="preserve"> un satélite natural de un planeta</w:t>
            </w:r>
            <w:r w:rsidRPr="0076305C">
              <w:rPr>
                <w:b w:val="0"/>
                <w:sz w:val="20"/>
                <w:szCs w:val="18"/>
                <w:highlight w:val="red"/>
              </w:rPr>
              <w:t xml:space="preserve"> especificado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>.</w:t>
            </w:r>
          </w:p>
        </w:tc>
      </w:tr>
      <w:tr w:rsidR="00A74AC3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74AC3" w:rsidRPr="0076305C" w:rsidRDefault="00A74AC3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  <w:highlight w:val="red"/>
              </w:rPr>
            </w:pPr>
            <w:r w:rsidRPr="0076305C">
              <w:rPr>
                <w:color w:val="DDDDDD"/>
                <w:sz w:val="20"/>
                <w:szCs w:val="18"/>
                <w:highlight w:val="red"/>
              </w:rPr>
              <w:t>Entradas</w:t>
            </w:r>
          </w:p>
        </w:tc>
      </w:tr>
      <w:tr w:rsidR="00A74AC3" w:rsidRPr="0076305C" w:rsidTr="00C71303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74AC3" w:rsidRPr="0076305C" w:rsidRDefault="006F7EA3" w:rsidP="008E55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  <w:highlight w:val="red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Planeta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 xml:space="preserve"> al cual se le </w:t>
            </w:r>
            <w:r w:rsidR="008E5503" w:rsidRPr="0076305C">
              <w:rPr>
                <w:b w:val="0"/>
                <w:sz w:val="20"/>
                <w:szCs w:val="18"/>
                <w:highlight w:val="red"/>
              </w:rPr>
              <w:t>va a eliminar el satélite natural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>.</w:t>
            </w:r>
          </w:p>
        </w:tc>
      </w:tr>
      <w:tr w:rsidR="00A74AC3" w:rsidRPr="0076305C" w:rsidTr="00C71303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74AC3" w:rsidRPr="0076305C" w:rsidRDefault="008E550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  <w:highlight w:val="red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Nombre</w:t>
            </w:r>
            <w:r w:rsidR="00A74AC3" w:rsidRPr="0076305C">
              <w:rPr>
                <w:b w:val="0"/>
                <w:sz w:val="20"/>
                <w:szCs w:val="18"/>
                <w:highlight w:val="red"/>
              </w:rPr>
              <w:t xml:space="preserve"> del </w:t>
            </w:r>
            <w:r w:rsidRPr="0076305C">
              <w:rPr>
                <w:b w:val="0"/>
                <w:sz w:val="20"/>
                <w:szCs w:val="18"/>
                <w:highlight w:val="red"/>
              </w:rPr>
              <w:t>satélite natural</w:t>
            </w:r>
            <w:r w:rsidR="002331B8" w:rsidRPr="0076305C">
              <w:rPr>
                <w:b w:val="0"/>
                <w:sz w:val="20"/>
                <w:szCs w:val="18"/>
                <w:highlight w:val="red"/>
              </w:rPr>
              <w:t xml:space="preserve"> a eliminar</w:t>
            </w:r>
            <w:r w:rsidRPr="0076305C">
              <w:rPr>
                <w:b w:val="0"/>
                <w:sz w:val="20"/>
                <w:szCs w:val="18"/>
                <w:highlight w:val="red"/>
              </w:rPr>
              <w:t>.</w:t>
            </w:r>
          </w:p>
        </w:tc>
      </w:tr>
      <w:tr w:rsidR="00A74AC3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74AC3" w:rsidRPr="0076305C" w:rsidRDefault="00A74AC3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  <w:highlight w:val="red"/>
              </w:rPr>
            </w:pPr>
            <w:r w:rsidRPr="0076305C">
              <w:rPr>
                <w:color w:val="DDDDDD"/>
                <w:sz w:val="20"/>
                <w:szCs w:val="18"/>
                <w:highlight w:val="red"/>
              </w:rPr>
              <w:t>Resultados</w:t>
            </w:r>
          </w:p>
        </w:tc>
      </w:tr>
      <w:tr w:rsidR="008E5503" w:rsidRPr="006F7EA3" w:rsidTr="00C7130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E5503" w:rsidRPr="0076305C" w:rsidRDefault="008E550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Se elimina el satélite natural del planeta especificado.</w:t>
            </w:r>
          </w:p>
        </w:tc>
      </w:tr>
    </w:tbl>
    <w:p w:rsidR="005E7817" w:rsidRDefault="005E7817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6588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03" w:type="dxa"/>
          </w:tcPr>
          <w:p w:rsidR="00766588" w:rsidRPr="0076305C" w:rsidRDefault="00766588" w:rsidP="00766588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t>R</w:t>
            </w:r>
            <w:r w:rsidR="0076305C">
              <w:rPr>
                <w:sz w:val="20"/>
                <w:szCs w:val="20"/>
              </w:rPr>
              <w:t>8</w:t>
            </w:r>
            <w:r w:rsidRPr="0076305C">
              <w:rPr>
                <w:sz w:val="20"/>
                <w:szCs w:val="20"/>
              </w:rPr>
              <w:t xml:space="preserve"> – Agregar un satélite artificial a un planeta </w:t>
            </w:r>
            <w:r w:rsidR="0076305C">
              <w:rPr>
                <w:sz w:val="20"/>
                <w:szCs w:val="20"/>
              </w:rPr>
              <w:t>seleccionado</w:t>
            </w:r>
            <w:r w:rsidRPr="0076305C">
              <w:rPr>
                <w:sz w:val="20"/>
                <w:szCs w:val="20"/>
              </w:rPr>
              <w:t>.</w:t>
            </w:r>
          </w:p>
        </w:tc>
      </w:tr>
      <w:tr w:rsidR="00766588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76305C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6588" w:rsidRPr="0076305C" w:rsidRDefault="00766588" w:rsidP="00707068">
            <w:pPr>
              <w:spacing w:after="0"/>
            </w:pPr>
            <w:r w:rsidRPr="0076305C">
              <w:t xml:space="preserve">Permite agregar un satélite artificial a un planeta </w:t>
            </w:r>
            <w:r w:rsidR="0076305C">
              <w:t>seleccionado</w:t>
            </w:r>
            <w:r w:rsidRPr="0076305C">
              <w:t>. Especificando su nombre, país de origen y tipo de servicio que ofrece.</w:t>
            </w:r>
          </w:p>
        </w:tc>
      </w:tr>
      <w:tr w:rsidR="00766588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76305C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76658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6588" w:rsidRPr="0076305C" w:rsidRDefault="00707068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Nombre del satélite artificial.</w:t>
            </w:r>
          </w:p>
        </w:tc>
      </w:tr>
      <w:tr w:rsidR="0070706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07068" w:rsidRPr="0076305C" w:rsidRDefault="0076305C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País</w:t>
            </w:r>
            <w:r w:rsidR="00707068" w:rsidRPr="0076305C">
              <w:rPr>
                <w:b w:val="0"/>
                <w:sz w:val="20"/>
                <w:szCs w:val="20"/>
              </w:rPr>
              <w:t xml:space="preserve"> del satélite artificial.</w:t>
            </w:r>
          </w:p>
        </w:tc>
      </w:tr>
      <w:tr w:rsidR="00707068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07068" w:rsidRPr="0076305C" w:rsidRDefault="00707068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Tipo de servicio que ofrece el satélite artificial.</w:t>
            </w:r>
          </w:p>
        </w:tc>
      </w:tr>
      <w:tr w:rsidR="00766588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6588" w:rsidRPr="0076305C" w:rsidRDefault="00766588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76305C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766588" w:rsidRPr="0076305C" w:rsidTr="00D446F0">
        <w:trPr>
          <w:jc w:val="center"/>
        </w:trPr>
        <w:tc>
          <w:tcPr>
            <w:tcW w:w="10301" w:type="dxa"/>
            <w:gridSpan w:val="2"/>
          </w:tcPr>
          <w:p w:rsidR="00766588" w:rsidRPr="0076305C" w:rsidRDefault="00766588" w:rsidP="00AA2DA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 xml:space="preserve">Se </w:t>
            </w:r>
            <w:r w:rsidR="00AA2DA2" w:rsidRPr="0076305C">
              <w:rPr>
                <w:b w:val="0"/>
                <w:sz w:val="20"/>
                <w:szCs w:val="20"/>
              </w:rPr>
              <w:t xml:space="preserve">agrega el satélite artificial al planeta </w:t>
            </w:r>
            <w:r w:rsidR="0076305C" w:rsidRPr="0076305C">
              <w:rPr>
                <w:b w:val="0"/>
                <w:sz w:val="20"/>
                <w:szCs w:val="20"/>
              </w:rPr>
              <w:t>seleccionado</w:t>
            </w:r>
            <w:r w:rsidR="00AA2DA2" w:rsidRPr="0076305C">
              <w:rPr>
                <w:b w:val="0"/>
                <w:sz w:val="20"/>
                <w:szCs w:val="20"/>
              </w:rPr>
              <w:t>.</w:t>
            </w:r>
          </w:p>
        </w:tc>
      </w:tr>
      <w:tr w:rsidR="00AA2DA2" w:rsidRPr="0076305C" w:rsidTr="00D446F0">
        <w:trPr>
          <w:jc w:val="center"/>
        </w:trPr>
        <w:tc>
          <w:tcPr>
            <w:tcW w:w="10301" w:type="dxa"/>
            <w:gridSpan w:val="2"/>
          </w:tcPr>
          <w:p w:rsidR="00AA2DA2" w:rsidRPr="0076305C" w:rsidRDefault="00AA2DA2" w:rsidP="00AA2DA2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76305C">
              <w:rPr>
                <w:b w:val="0"/>
                <w:sz w:val="20"/>
                <w:szCs w:val="20"/>
              </w:rPr>
              <w:t>Si el planeta ya tiene un satélite artificial</w:t>
            </w:r>
            <w:r w:rsidR="0076305C">
              <w:rPr>
                <w:b w:val="0"/>
                <w:sz w:val="20"/>
                <w:szCs w:val="20"/>
              </w:rPr>
              <w:t xml:space="preserve"> con el mismo nombre</w:t>
            </w:r>
            <w:r w:rsidRPr="0076305C">
              <w:rPr>
                <w:b w:val="0"/>
                <w:sz w:val="20"/>
                <w:szCs w:val="20"/>
              </w:rPr>
              <w:t>, la operación es rechazada.</w:t>
            </w:r>
          </w:p>
        </w:tc>
      </w:tr>
    </w:tbl>
    <w:p w:rsidR="00766588" w:rsidRDefault="00766588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7213E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Nombre</w:t>
            </w:r>
          </w:p>
        </w:tc>
        <w:tc>
          <w:tcPr>
            <w:tcW w:w="8003" w:type="dxa"/>
          </w:tcPr>
          <w:p w:rsidR="0097213E" w:rsidRPr="0076305C" w:rsidRDefault="0097213E" w:rsidP="00EA6E06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R</w:t>
            </w:r>
            <w:r w:rsidR="0076305C">
              <w:rPr>
                <w:sz w:val="20"/>
                <w:szCs w:val="18"/>
                <w:highlight w:val="red"/>
              </w:rPr>
              <w:t>9</w:t>
            </w:r>
            <w:r w:rsidRPr="0076305C">
              <w:rPr>
                <w:sz w:val="20"/>
                <w:szCs w:val="18"/>
                <w:highlight w:val="red"/>
              </w:rPr>
              <w:t xml:space="preserve"> – Eliminar un satélite </w:t>
            </w:r>
            <w:r w:rsidR="00EA6E06" w:rsidRPr="0076305C">
              <w:rPr>
                <w:sz w:val="20"/>
                <w:szCs w:val="18"/>
                <w:highlight w:val="red"/>
              </w:rPr>
              <w:t>artificial</w:t>
            </w:r>
            <w:r w:rsidRPr="0076305C">
              <w:rPr>
                <w:sz w:val="20"/>
                <w:szCs w:val="18"/>
                <w:highlight w:val="red"/>
              </w:rPr>
              <w:t xml:space="preserve"> de un planeta.</w:t>
            </w:r>
          </w:p>
        </w:tc>
      </w:tr>
      <w:tr w:rsidR="0097213E" w:rsidRPr="0076305C" w:rsidTr="00D446F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sz w:val="20"/>
                <w:szCs w:val="18"/>
                <w:highlight w:val="red"/>
              </w:rPr>
            </w:pPr>
            <w:r w:rsidRPr="0076305C">
              <w:rPr>
                <w:sz w:val="20"/>
                <w:szCs w:val="18"/>
                <w:highlight w:val="red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7213E" w:rsidRPr="0076305C" w:rsidRDefault="0097213E" w:rsidP="0097213E">
            <w:pPr>
              <w:spacing w:after="0"/>
              <w:rPr>
                <w:highlight w:val="red"/>
              </w:rPr>
            </w:pPr>
            <w:r w:rsidRPr="0076305C">
              <w:rPr>
                <w:szCs w:val="18"/>
                <w:highlight w:val="red"/>
              </w:rPr>
              <w:t>Permite eliminar un satélite artificial a un planeta especificado.</w:t>
            </w:r>
          </w:p>
        </w:tc>
      </w:tr>
      <w:tr w:rsidR="0097213E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  <w:highlight w:val="red"/>
              </w:rPr>
            </w:pPr>
            <w:r w:rsidRPr="0076305C">
              <w:rPr>
                <w:color w:val="DDDDDD"/>
                <w:sz w:val="20"/>
                <w:szCs w:val="18"/>
                <w:highlight w:val="red"/>
              </w:rPr>
              <w:t>Entradas</w:t>
            </w:r>
          </w:p>
        </w:tc>
      </w:tr>
      <w:tr w:rsidR="0097213E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  <w:highlight w:val="red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Planeta al cual se le va a eliminar el satélite artificial.</w:t>
            </w:r>
          </w:p>
        </w:tc>
      </w:tr>
      <w:tr w:rsidR="0097213E" w:rsidRPr="0076305C" w:rsidTr="00D446F0">
        <w:trPr>
          <w:trHeight w:val="22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  <w:highlight w:val="red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Nombre del satélite artificial a eliminar.</w:t>
            </w:r>
          </w:p>
        </w:tc>
      </w:tr>
      <w:tr w:rsidR="0097213E" w:rsidRPr="0076305C" w:rsidTr="00D446F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  <w:highlight w:val="red"/>
              </w:rPr>
            </w:pPr>
            <w:r w:rsidRPr="0076305C">
              <w:rPr>
                <w:color w:val="DDDDDD"/>
                <w:sz w:val="20"/>
                <w:szCs w:val="18"/>
                <w:highlight w:val="red"/>
              </w:rPr>
              <w:t>Resultados</w:t>
            </w:r>
          </w:p>
        </w:tc>
      </w:tr>
      <w:tr w:rsidR="0097213E" w:rsidRPr="0076305C" w:rsidTr="00D446F0">
        <w:trPr>
          <w:jc w:val="center"/>
        </w:trPr>
        <w:tc>
          <w:tcPr>
            <w:tcW w:w="10301" w:type="dxa"/>
            <w:gridSpan w:val="2"/>
          </w:tcPr>
          <w:p w:rsidR="0097213E" w:rsidRPr="0076305C" w:rsidRDefault="0097213E" w:rsidP="00D446F0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  <w:highlight w:val="red"/>
              </w:rPr>
              <w:t>Se elimina el satélite artificial del planeta especificado.</w:t>
            </w:r>
          </w:p>
        </w:tc>
      </w:tr>
    </w:tbl>
    <w:p w:rsidR="0097213E" w:rsidRDefault="0097213E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8870FB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Nombre</w:t>
            </w:r>
          </w:p>
        </w:tc>
        <w:tc>
          <w:tcPr>
            <w:tcW w:w="8003" w:type="dxa"/>
          </w:tcPr>
          <w:p w:rsidR="008870FB" w:rsidRPr="0076305C" w:rsidRDefault="0097213E" w:rsidP="0078194F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R10</w:t>
            </w:r>
            <w:r w:rsidR="008870FB" w:rsidRPr="0076305C">
              <w:rPr>
                <w:sz w:val="20"/>
                <w:szCs w:val="18"/>
              </w:rPr>
              <w:t xml:space="preserve"> </w:t>
            </w:r>
            <w:r w:rsidR="0076305C" w:rsidRPr="0076305C">
              <w:rPr>
                <w:sz w:val="20"/>
                <w:szCs w:val="18"/>
              </w:rPr>
              <w:t>– Consultar</w:t>
            </w:r>
            <w:r w:rsidR="000B2C24" w:rsidRPr="0076305C">
              <w:rPr>
                <w:sz w:val="20"/>
                <w:szCs w:val="18"/>
              </w:rPr>
              <w:t xml:space="preserve"> </w:t>
            </w:r>
            <w:r w:rsidR="006B7DD3">
              <w:rPr>
                <w:sz w:val="20"/>
                <w:szCs w:val="18"/>
              </w:rPr>
              <w:t xml:space="preserve">el planeta que tenga </w:t>
            </w:r>
            <w:r w:rsidR="008870FB" w:rsidRPr="0076305C">
              <w:rPr>
                <w:sz w:val="20"/>
                <w:szCs w:val="18"/>
              </w:rPr>
              <w:t xml:space="preserve">menor inclinación orbital </w:t>
            </w:r>
            <w:r w:rsidR="006B7DD3">
              <w:rPr>
                <w:sz w:val="20"/>
                <w:szCs w:val="18"/>
              </w:rPr>
              <w:t>respecto al p</w:t>
            </w:r>
            <w:r w:rsidR="008722F1" w:rsidRPr="0076305C">
              <w:rPr>
                <w:sz w:val="20"/>
                <w:szCs w:val="18"/>
              </w:rPr>
              <w:t>laneta</w:t>
            </w:r>
            <w:r w:rsidR="002331B8" w:rsidRPr="0076305C">
              <w:rPr>
                <w:sz w:val="20"/>
                <w:szCs w:val="18"/>
              </w:rPr>
              <w:t xml:space="preserve"> </w:t>
            </w:r>
            <w:r w:rsidR="006B7DD3">
              <w:rPr>
                <w:sz w:val="20"/>
                <w:szCs w:val="18"/>
              </w:rPr>
              <w:t>seleccionado</w:t>
            </w:r>
            <w:r w:rsidR="002331B8" w:rsidRPr="0076305C">
              <w:rPr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sz w:val="20"/>
                <w:szCs w:val="18"/>
              </w:rPr>
            </w:pPr>
            <w:r w:rsidRPr="0076305C">
              <w:rPr>
                <w:sz w:val="20"/>
                <w:szCs w:val="18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8870FB" w:rsidRPr="0076305C" w:rsidRDefault="0078194F" w:rsidP="00BF60B5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 xml:space="preserve">Permite consultar los </w:t>
            </w:r>
            <w:r w:rsidR="008E5503" w:rsidRPr="0076305C">
              <w:rPr>
                <w:b w:val="0"/>
                <w:sz w:val="20"/>
                <w:szCs w:val="18"/>
              </w:rPr>
              <w:t>planetas que tiene</w:t>
            </w:r>
            <w:r w:rsidRPr="0076305C">
              <w:rPr>
                <w:b w:val="0"/>
                <w:sz w:val="20"/>
                <w:szCs w:val="18"/>
              </w:rPr>
              <w:t>n una inclinación orbital</w:t>
            </w:r>
            <w:r w:rsidR="008E5503" w:rsidRPr="0076305C">
              <w:rPr>
                <w:b w:val="0"/>
                <w:sz w:val="20"/>
                <w:szCs w:val="18"/>
              </w:rPr>
              <w:t xml:space="preserve"> menor a un planeta </w:t>
            </w:r>
            <w:r w:rsidR="006B7DD3">
              <w:rPr>
                <w:b w:val="0"/>
                <w:sz w:val="20"/>
                <w:szCs w:val="18"/>
              </w:rPr>
              <w:t>seleccionado</w:t>
            </w:r>
            <w:r w:rsidR="008E5503" w:rsidRPr="0076305C">
              <w:rPr>
                <w:b w:val="0"/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76305C">
              <w:rPr>
                <w:color w:val="DDDDDD"/>
                <w:sz w:val="20"/>
                <w:szCs w:val="18"/>
              </w:rPr>
              <w:t>Entradas</w:t>
            </w:r>
          </w:p>
        </w:tc>
      </w:tr>
      <w:tr w:rsidR="008870FB" w:rsidRPr="0076305C" w:rsidTr="00C71303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8870FB" w:rsidRPr="0076305C" w:rsidRDefault="008E5503" w:rsidP="002331B8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>Nombre</w:t>
            </w:r>
            <w:r w:rsidR="008722F1" w:rsidRPr="0076305C">
              <w:rPr>
                <w:b w:val="0"/>
                <w:sz w:val="20"/>
                <w:szCs w:val="18"/>
              </w:rPr>
              <w:t xml:space="preserve"> del planeta</w:t>
            </w:r>
            <w:r w:rsidRPr="0076305C">
              <w:rPr>
                <w:b w:val="0"/>
                <w:sz w:val="20"/>
                <w:szCs w:val="18"/>
              </w:rPr>
              <w:t xml:space="preserve"> con el que se </w:t>
            </w:r>
            <w:r w:rsidR="002331B8" w:rsidRPr="0076305C">
              <w:rPr>
                <w:b w:val="0"/>
                <w:sz w:val="20"/>
                <w:szCs w:val="18"/>
              </w:rPr>
              <w:t>desean</w:t>
            </w:r>
            <w:r w:rsidRPr="0076305C">
              <w:rPr>
                <w:b w:val="0"/>
                <w:sz w:val="20"/>
                <w:szCs w:val="18"/>
              </w:rPr>
              <w:t xml:space="preserve"> comparar</w:t>
            </w:r>
            <w:r w:rsidR="00D81E93" w:rsidRPr="0076305C">
              <w:rPr>
                <w:b w:val="0"/>
                <w:sz w:val="20"/>
                <w:szCs w:val="18"/>
              </w:rPr>
              <w:t xml:space="preserve"> los demás</w:t>
            </w:r>
            <w:r w:rsidRPr="0076305C">
              <w:rPr>
                <w:b w:val="0"/>
                <w:sz w:val="20"/>
                <w:szCs w:val="18"/>
              </w:rPr>
              <w:t>.</w:t>
            </w:r>
          </w:p>
        </w:tc>
      </w:tr>
      <w:tr w:rsidR="008870FB" w:rsidRPr="0076305C" w:rsidTr="00C713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8870FB" w:rsidRPr="0076305C" w:rsidRDefault="008870FB" w:rsidP="00C71303">
            <w:pPr>
              <w:pStyle w:val="TituloPrincipla"/>
              <w:spacing w:after="100"/>
              <w:jc w:val="left"/>
              <w:rPr>
                <w:color w:val="DDDDDD"/>
                <w:sz w:val="20"/>
                <w:szCs w:val="18"/>
              </w:rPr>
            </w:pPr>
            <w:r w:rsidRPr="0076305C">
              <w:rPr>
                <w:color w:val="DDDDDD"/>
                <w:sz w:val="20"/>
                <w:szCs w:val="18"/>
              </w:rPr>
              <w:t>Resultados</w:t>
            </w:r>
          </w:p>
        </w:tc>
      </w:tr>
      <w:tr w:rsidR="008870FB" w:rsidRPr="0076305C" w:rsidTr="00BF60B5">
        <w:trPr>
          <w:jc w:val="center"/>
        </w:trPr>
        <w:tc>
          <w:tcPr>
            <w:tcW w:w="10301" w:type="dxa"/>
            <w:gridSpan w:val="2"/>
          </w:tcPr>
          <w:p w:rsidR="008870FB" w:rsidRPr="0076305C" w:rsidRDefault="008E5503" w:rsidP="00C71303">
            <w:pPr>
              <w:pStyle w:val="TituloPrincipla"/>
              <w:spacing w:after="100"/>
              <w:jc w:val="left"/>
              <w:rPr>
                <w:b w:val="0"/>
                <w:sz w:val="20"/>
                <w:szCs w:val="18"/>
              </w:rPr>
            </w:pPr>
            <w:r w:rsidRPr="0076305C">
              <w:rPr>
                <w:b w:val="0"/>
                <w:sz w:val="20"/>
                <w:szCs w:val="18"/>
              </w:rPr>
              <w:t xml:space="preserve">Se muestra </w:t>
            </w:r>
            <w:r w:rsidR="0076305C">
              <w:rPr>
                <w:b w:val="0"/>
                <w:sz w:val="20"/>
                <w:szCs w:val="18"/>
              </w:rPr>
              <w:t>el nombre del</w:t>
            </w:r>
            <w:r w:rsidRPr="0076305C">
              <w:rPr>
                <w:b w:val="0"/>
                <w:sz w:val="20"/>
                <w:szCs w:val="18"/>
              </w:rPr>
              <w:t xml:space="preserve"> planeta cuya inclinación orbital es menor a la del planeta </w:t>
            </w:r>
            <w:r w:rsidR="0076305C">
              <w:rPr>
                <w:b w:val="0"/>
                <w:sz w:val="20"/>
                <w:szCs w:val="18"/>
              </w:rPr>
              <w:t>seleccionado</w:t>
            </w:r>
            <w:r w:rsidRPr="0076305C">
              <w:rPr>
                <w:b w:val="0"/>
                <w:sz w:val="20"/>
                <w:szCs w:val="18"/>
              </w:rPr>
              <w:t>.</w:t>
            </w:r>
          </w:p>
        </w:tc>
      </w:tr>
    </w:tbl>
    <w:p w:rsidR="008870FB" w:rsidRDefault="008870FB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B7DD3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 w:rsidRPr="006B7DD3">
              <w:rPr>
                <w:sz w:val="20"/>
                <w:szCs w:val="20"/>
              </w:rPr>
              <w:t>1</w:t>
            </w:r>
            <w:r w:rsidRPr="006B7DD3">
              <w:rPr>
                <w:sz w:val="20"/>
                <w:szCs w:val="20"/>
              </w:rPr>
              <w:t xml:space="preserve"> – Consultar planeta</w:t>
            </w:r>
            <w:r w:rsidRPr="006B7DD3">
              <w:rPr>
                <w:sz w:val="20"/>
                <w:szCs w:val="20"/>
              </w:rPr>
              <w:t>.</w:t>
            </w:r>
          </w:p>
        </w:tc>
      </w:tr>
      <w:tr w:rsidR="006B7DD3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Permite consultar</w:t>
            </w:r>
            <w:r w:rsidRPr="006B7DD3">
              <w:rPr>
                <w:b w:val="0"/>
                <w:sz w:val="20"/>
                <w:szCs w:val="20"/>
              </w:rPr>
              <w:t xml:space="preserve"> un</w:t>
            </w:r>
            <w:r w:rsidRPr="006B7DD3">
              <w:rPr>
                <w:b w:val="0"/>
                <w:sz w:val="20"/>
                <w:szCs w:val="20"/>
              </w:rPr>
              <w:t xml:space="preserve"> planeta</w:t>
            </w:r>
            <w:r w:rsidRPr="006B7DD3">
              <w:rPr>
                <w:b w:val="0"/>
                <w:sz w:val="20"/>
                <w:szCs w:val="20"/>
              </w:rPr>
              <w:t xml:space="preserve"> y retornar la información de este.</w:t>
            </w:r>
            <w:r w:rsidRPr="006B7DD3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6B7DD3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6B7DD3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Nombre del planet</w:t>
            </w:r>
            <w:r w:rsidRPr="006B7DD3">
              <w:rPr>
                <w:b w:val="0"/>
                <w:sz w:val="20"/>
                <w:szCs w:val="20"/>
              </w:rPr>
              <w:t>a</w:t>
            </w:r>
            <w:r w:rsidRPr="006B7DD3">
              <w:rPr>
                <w:b w:val="0"/>
                <w:sz w:val="20"/>
                <w:szCs w:val="20"/>
              </w:rPr>
              <w:t>.</w:t>
            </w:r>
          </w:p>
        </w:tc>
      </w:tr>
      <w:tr w:rsidR="006B7DD3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6B7DD3" w:rsidRPr="006B7DD3" w:rsidTr="00253B5E">
        <w:trPr>
          <w:jc w:val="center"/>
        </w:trPr>
        <w:tc>
          <w:tcPr>
            <w:tcW w:w="10301" w:type="dxa"/>
            <w:gridSpan w:val="2"/>
          </w:tcPr>
          <w:p w:rsidR="006B7DD3" w:rsidRPr="006B7DD3" w:rsidRDefault="006B7DD3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muestra </w:t>
            </w:r>
            <w:r w:rsidRPr="006B7DD3">
              <w:rPr>
                <w:b w:val="0"/>
                <w:sz w:val="20"/>
                <w:szCs w:val="20"/>
              </w:rPr>
              <w:t xml:space="preserve">la información </w:t>
            </w:r>
            <w:r w:rsidRPr="006B7DD3">
              <w:rPr>
                <w:b w:val="0"/>
                <w:sz w:val="20"/>
                <w:szCs w:val="20"/>
              </w:rPr>
              <w:t>del planeta seleccionado.</w:t>
            </w:r>
          </w:p>
        </w:tc>
      </w:tr>
    </w:tbl>
    <w:p w:rsidR="00C908E8" w:rsidRDefault="00C908E8" w:rsidP="001F1E57">
      <w:pPr>
        <w:pStyle w:val="TituloPrincipla"/>
        <w:jc w:val="left"/>
        <w:rPr>
          <w:sz w:val="18"/>
          <w:szCs w:val="18"/>
        </w:rPr>
      </w:pPr>
    </w:p>
    <w:p w:rsidR="002D13A8" w:rsidRDefault="002D13A8" w:rsidP="001F1E57">
      <w:pPr>
        <w:pStyle w:val="TituloPrincipla"/>
        <w:jc w:val="left"/>
        <w:rPr>
          <w:sz w:val="18"/>
          <w:szCs w:val="18"/>
        </w:rPr>
      </w:pPr>
    </w:p>
    <w:p w:rsidR="00C32604" w:rsidRDefault="00C32604" w:rsidP="001F1E57">
      <w:pPr>
        <w:pStyle w:val="TituloPrincipla"/>
        <w:jc w:val="left"/>
        <w:rPr>
          <w:sz w:val="18"/>
          <w:szCs w:val="18"/>
        </w:rPr>
      </w:pPr>
    </w:p>
    <w:p w:rsidR="00C32604" w:rsidRDefault="00C32604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32604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03" w:type="dxa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2</w:t>
            </w:r>
            <w:r w:rsidRPr="006B7DD3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Dibujar el sistema solar</w:t>
            </w:r>
          </w:p>
        </w:tc>
      </w:tr>
      <w:tr w:rsidR="00C32604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a través de formas (líneas, círculos, elipses) dibujar el sistema solar.</w:t>
            </w:r>
          </w:p>
        </w:tc>
      </w:tr>
      <w:tr w:rsidR="00C32604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32604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32604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32604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32604" w:rsidRPr="006B7DD3" w:rsidTr="00253B5E">
        <w:trPr>
          <w:jc w:val="center"/>
        </w:trPr>
        <w:tc>
          <w:tcPr>
            <w:tcW w:w="10301" w:type="dxa"/>
            <w:gridSpan w:val="2"/>
          </w:tcPr>
          <w:p w:rsidR="00C32604" w:rsidRPr="006B7DD3" w:rsidRDefault="00C32604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>Se muestra</w:t>
            </w:r>
            <w:r>
              <w:rPr>
                <w:b w:val="0"/>
                <w:sz w:val="20"/>
                <w:szCs w:val="20"/>
              </w:rPr>
              <w:t xml:space="preserve"> el dibujado realizado por el usuario a través de formas </w:t>
            </w:r>
            <w:r>
              <w:rPr>
                <w:b w:val="0"/>
                <w:sz w:val="20"/>
                <w:szCs w:val="20"/>
              </w:rPr>
              <w:t>(líneas, círculos,</w:t>
            </w:r>
            <w:r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elipses)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</w:tbl>
    <w:p w:rsidR="00C32604" w:rsidRDefault="00C32604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F318C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3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Visualizar dibujo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realizado por </w:t>
            </w:r>
            <w:r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usuario.</w:t>
            </w:r>
          </w:p>
        </w:tc>
      </w:tr>
      <w:tr w:rsidR="007F318C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 xml:space="preserve">a través de </w:t>
            </w:r>
            <w:r>
              <w:rPr>
                <w:b w:val="0"/>
                <w:sz w:val="20"/>
                <w:szCs w:val="20"/>
              </w:rPr>
              <w:t>un archivo visualizar e</w:t>
            </w:r>
            <w:r>
              <w:rPr>
                <w:b w:val="0"/>
                <w:sz w:val="20"/>
                <w:szCs w:val="20"/>
              </w:rPr>
              <w:t>l sistema solar</w:t>
            </w:r>
            <w:r>
              <w:rPr>
                <w:b w:val="0"/>
                <w:sz w:val="20"/>
                <w:szCs w:val="20"/>
              </w:rPr>
              <w:t xml:space="preserve"> dibujado por el usuario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7F318C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7F318C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F318C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Archivo</w:t>
            </w:r>
          </w:p>
        </w:tc>
      </w:tr>
      <w:tr w:rsidR="007F318C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7F318C" w:rsidRPr="006B7DD3" w:rsidTr="00253B5E">
        <w:trPr>
          <w:jc w:val="center"/>
        </w:trPr>
        <w:tc>
          <w:tcPr>
            <w:tcW w:w="10301" w:type="dxa"/>
            <w:gridSpan w:val="2"/>
          </w:tcPr>
          <w:p w:rsidR="007F318C" w:rsidRPr="006B7DD3" w:rsidRDefault="007F318C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 w:rsidR="001F3918">
              <w:rPr>
                <w:b w:val="0"/>
                <w:sz w:val="20"/>
                <w:szCs w:val="20"/>
              </w:rPr>
              <w:t>abre</w:t>
            </w:r>
            <w:r>
              <w:rPr>
                <w:b w:val="0"/>
                <w:sz w:val="20"/>
                <w:szCs w:val="20"/>
              </w:rPr>
              <w:t xml:space="preserve"> el dibuj</w:t>
            </w:r>
            <w:r w:rsidR="001F3918">
              <w:rPr>
                <w:b w:val="0"/>
                <w:sz w:val="20"/>
                <w:szCs w:val="20"/>
              </w:rPr>
              <w:t>o</w:t>
            </w:r>
            <w:r>
              <w:rPr>
                <w:b w:val="0"/>
                <w:sz w:val="20"/>
                <w:szCs w:val="20"/>
              </w:rPr>
              <w:t xml:space="preserve"> realizado por el usuario a través de formas (líneas, círculos, elipses).</w:t>
            </w:r>
          </w:p>
        </w:tc>
      </w:tr>
    </w:tbl>
    <w:p w:rsidR="00C32604" w:rsidRDefault="00C32604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F3918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4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Guardar</w:t>
            </w:r>
            <w:r>
              <w:rPr>
                <w:sz w:val="20"/>
                <w:szCs w:val="20"/>
              </w:rPr>
              <w:t xml:space="preserve"> dibujo realizado por el usuario.</w:t>
            </w:r>
          </w:p>
        </w:tc>
      </w:tr>
      <w:tr w:rsidR="001F3918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 xml:space="preserve">guardar </w:t>
            </w:r>
            <w:r>
              <w:rPr>
                <w:b w:val="0"/>
                <w:sz w:val="20"/>
                <w:szCs w:val="20"/>
              </w:rPr>
              <w:t>el sistema solar dibujado por el usuario</w:t>
            </w:r>
            <w:r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a través de un archivo</w:t>
            </w:r>
            <w:r>
              <w:rPr>
                <w:b w:val="0"/>
                <w:sz w:val="20"/>
                <w:szCs w:val="20"/>
              </w:rPr>
              <w:t>.</w:t>
            </w:r>
          </w:p>
        </w:tc>
      </w:tr>
      <w:tr w:rsidR="001F3918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1F3918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1F3918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1F3918" w:rsidRPr="006B7DD3" w:rsidTr="00253B5E">
        <w:trPr>
          <w:jc w:val="center"/>
        </w:trPr>
        <w:tc>
          <w:tcPr>
            <w:tcW w:w="10301" w:type="dxa"/>
            <w:gridSpan w:val="2"/>
          </w:tcPr>
          <w:p w:rsidR="001F3918" w:rsidRPr="006B7DD3" w:rsidRDefault="001F391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>guarda</w:t>
            </w:r>
            <w:r>
              <w:rPr>
                <w:b w:val="0"/>
                <w:sz w:val="20"/>
                <w:szCs w:val="20"/>
              </w:rPr>
              <w:t xml:space="preserve"> el dibujo realizado por el usuario a través de formas (líneas, círculos, elipses).</w:t>
            </w:r>
          </w:p>
        </w:tc>
      </w:tr>
    </w:tbl>
    <w:p w:rsidR="001F3918" w:rsidRDefault="001F3918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C741B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5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Pintar constelaciones</w:t>
            </w:r>
            <w:r>
              <w:rPr>
                <w:sz w:val="20"/>
                <w:szCs w:val="20"/>
              </w:rPr>
              <w:t>.</w:t>
            </w:r>
          </w:p>
        </w:tc>
      </w:tr>
      <w:tr w:rsidR="006C741B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pintar constelaciones a través de coordenadas de puntos</w:t>
            </w:r>
            <w:r w:rsidR="00043898">
              <w:rPr>
                <w:b w:val="0"/>
                <w:sz w:val="20"/>
                <w:szCs w:val="20"/>
              </w:rPr>
              <w:t>(x,y)</w:t>
            </w:r>
            <w:r>
              <w:rPr>
                <w:b w:val="0"/>
                <w:sz w:val="20"/>
                <w:szCs w:val="20"/>
              </w:rPr>
              <w:t xml:space="preserve"> ingresados por el u</w:t>
            </w:r>
            <w:r>
              <w:rPr>
                <w:b w:val="0"/>
                <w:sz w:val="20"/>
                <w:szCs w:val="20"/>
              </w:rPr>
              <w:t>suario.</w:t>
            </w:r>
          </w:p>
        </w:tc>
      </w:tr>
      <w:tr w:rsidR="006C741B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6C741B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C741B" w:rsidRPr="006B7DD3" w:rsidRDefault="00043898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Coordenadas X, Y</w:t>
            </w:r>
          </w:p>
        </w:tc>
      </w:tr>
      <w:tr w:rsidR="006C741B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6C741B" w:rsidRPr="006B7DD3" w:rsidTr="00253B5E">
        <w:trPr>
          <w:jc w:val="center"/>
        </w:trPr>
        <w:tc>
          <w:tcPr>
            <w:tcW w:w="10301" w:type="dxa"/>
            <w:gridSpan w:val="2"/>
          </w:tcPr>
          <w:p w:rsidR="006C741B" w:rsidRPr="006B7DD3" w:rsidRDefault="006C741B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 xml:space="preserve">muestra la </w:t>
            </w:r>
            <w:r w:rsidR="00043898">
              <w:rPr>
                <w:b w:val="0"/>
                <w:sz w:val="20"/>
                <w:szCs w:val="20"/>
              </w:rPr>
              <w:t>constelación generada por las coordenadas de puntos (x,y) ingresados por el usuario.</w:t>
            </w:r>
          </w:p>
        </w:tc>
      </w:tr>
    </w:tbl>
    <w:p w:rsidR="006C741B" w:rsidRDefault="006C741B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4245A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Nombre</w:t>
            </w:r>
          </w:p>
        </w:tc>
        <w:tc>
          <w:tcPr>
            <w:tcW w:w="8003" w:type="dxa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6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Visualizar Pagina Web Nasa</w:t>
            </w:r>
          </w:p>
        </w:tc>
      </w:tr>
      <w:tr w:rsidR="00C4245A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>visualizar la pagina oficial de la Nasa.</w:t>
            </w:r>
          </w:p>
        </w:tc>
      </w:tr>
      <w:tr w:rsidR="00C4245A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4245A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4245A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4245A" w:rsidRPr="006B7DD3" w:rsidTr="00253B5E">
        <w:trPr>
          <w:jc w:val="center"/>
        </w:trPr>
        <w:tc>
          <w:tcPr>
            <w:tcW w:w="10301" w:type="dxa"/>
            <w:gridSpan w:val="2"/>
          </w:tcPr>
          <w:p w:rsidR="00C4245A" w:rsidRPr="006B7DD3" w:rsidRDefault="00C4245A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 xml:space="preserve">muestra la </w:t>
            </w:r>
            <w:r>
              <w:rPr>
                <w:b w:val="0"/>
                <w:sz w:val="20"/>
                <w:szCs w:val="20"/>
              </w:rPr>
              <w:t>pagina oficial de la Nasa.</w:t>
            </w:r>
          </w:p>
        </w:tc>
      </w:tr>
    </w:tbl>
    <w:p w:rsidR="00C4245A" w:rsidRDefault="00C4245A" w:rsidP="001F1E57">
      <w:pPr>
        <w:pStyle w:val="TituloPrincipla"/>
        <w:jc w:val="left"/>
        <w:rPr>
          <w:sz w:val="18"/>
          <w:szCs w:val="18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8000F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03" w:type="dxa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R1</w:t>
            </w:r>
            <w:r>
              <w:rPr>
                <w:sz w:val="20"/>
                <w:szCs w:val="20"/>
              </w:rPr>
              <w:t>7</w:t>
            </w:r>
            <w:r w:rsidRPr="006B7D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– Visualizar </w:t>
            </w:r>
            <w:r w:rsidRPr="00C8000F">
              <w:rPr>
                <w:sz w:val="20"/>
                <w:szCs w:val="20"/>
              </w:rPr>
              <w:t>flyer</w:t>
            </w:r>
            <w:r>
              <w:rPr>
                <w:sz w:val="20"/>
                <w:szCs w:val="20"/>
              </w:rPr>
              <w:t xml:space="preserve"> publicitario de manera dinámica con Información de los Planetas</w:t>
            </w:r>
          </w:p>
        </w:tc>
      </w:tr>
      <w:tr w:rsidR="00C8000F" w:rsidRPr="006B7DD3" w:rsidTr="00253B5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sz w:val="20"/>
                <w:szCs w:val="20"/>
              </w:rPr>
            </w:pPr>
            <w:r w:rsidRPr="006B7DD3">
              <w:rPr>
                <w:sz w:val="20"/>
                <w:szCs w:val="20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Permite </w:t>
            </w:r>
            <w:r>
              <w:rPr>
                <w:b w:val="0"/>
                <w:sz w:val="20"/>
                <w:szCs w:val="20"/>
              </w:rPr>
              <w:t xml:space="preserve">visualizar la </w:t>
            </w:r>
            <w:r>
              <w:rPr>
                <w:b w:val="0"/>
                <w:sz w:val="20"/>
                <w:szCs w:val="20"/>
              </w:rPr>
              <w:t>información de planetas de manera dinámica.</w:t>
            </w:r>
          </w:p>
        </w:tc>
      </w:tr>
      <w:tr w:rsidR="00C8000F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Entradas</w:t>
            </w:r>
          </w:p>
        </w:tc>
      </w:tr>
      <w:tr w:rsidR="00C8000F" w:rsidRPr="006B7DD3" w:rsidTr="00253B5E">
        <w:trPr>
          <w:trHeight w:val="18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Ninguna</w:t>
            </w:r>
          </w:p>
        </w:tc>
      </w:tr>
      <w:tr w:rsidR="00C8000F" w:rsidRPr="006B7DD3" w:rsidTr="00253B5E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color w:val="DDDDDD"/>
                <w:sz w:val="20"/>
                <w:szCs w:val="20"/>
              </w:rPr>
            </w:pPr>
            <w:r w:rsidRPr="006B7DD3">
              <w:rPr>
                <w:color w:val="DDDDDD"/>
                <w:sz w:val="20"/>
                <w:szCs w:val="20"/>
              </w:rPr>
              <w:t>Resultados</w:t>
            </w:r>
          </w:p>
        </w:tc>
      </w:tr>
      <w:tr w:rsidR="00C8000F" w:rsidRPr="006B7DD3" w:rsidTr="00253B5E">
        <w:trPr>
          <w:jc w:val="center"/>
        </w:trPr>
        <w:tc>
          <w:tcPr>
            <w:tcW w:w="10301" w:type="dxa"/>
            <w:gridSpan w:val="2"/>
          </w:tcPr>
          <w:p w:rsidR="00C8000F" w:rsidRPr="006B7DD3" w:rsidRDefault="00C8000F" w:rsidP="00253B5E">
            <w:pPr>
              <w:pStyle w:val="TituloPrincipla"/>
              <w:spacing w:after="100"/>
              <w:jc w:val="left"/>
              <w:rPr>
                <w:b w:val="0"/>
                <w:sz w:val="20"/>
                <w:szCs w:val="20"/>
              </w:rPr>
            </w:pPr>
            <w:r w:rsidRPr="006B7DD3">
              <w:rPr>
                <w:b w:val="0"/>
                <w:sz w:val="20"/>
                <w:szCs w:val="20"/>
              </w:rPr>
              <w:t xml:space="preserve">Se </w:t>
            </w:r>
            <w:r>
              <w:rPr>
                <w:b w:val="0"/>
                <w:sz w:val="20"/>
                <w:szCs w:val="20"/>
              </w:rPr>
              <w:t xml:space="preserve">muestra </w:t>
            </w:r>
            <w:r>
              <w:rPr>
                <w:b w:val="0"/>
                <w:sz w:val="20"/>
                <w:szCs w:val="20"/>
              </w:rPr>
              <w:t>un flyer publicitario de manera dinámica.</w:t>
            </w:r>
            <w:bookmarkStart w:id="0" w:name="_GoBack"/>
            <w:bookmarkEnd w:id="0"/>
          </w:p>
        </w:tc>
      </w:tr>
    </w:tbl>
    <w:p w:rsidR="00C8000F" w:rsidRPr="006F7EA3" w:rsidRDefault="00C8000F" w:rsidP="001F1E57">
      <w:pPr>
        <w:pStyle w:val="TituloPrincipla"/>
        <w:jc w:val="left"/>
        <w:rPr>
          <w:sz w:val="18"/>
          <w:szCs w:val="18"/>
        </w:rPr>
      </w:pPr>
    </w:p>
    <w:sectPr w:rsidR="00C8000F" w:rsidRPr="006F7EA3" w:rsidSect="002E6F3F">
      <w:footerReference w:type="even" r:id="rId9"/>
      <w:footerReference w:type="default" r:id="rId10"/>
      <w:headerReference w:type="first" r:id="rId11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E60" w:rsidRDefault="00511E60">
      <w:r>
        <w:separator/>
      </w:r>
    </w:p>
  </w:endnote>
  <w:endnote w:type="continuationSeparator" w:id="0">
    <w:p w:rsidR="00511E60" w:rsidRDefault="0051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C3" w:rsidRDefault="00A74AC3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74AC3" w:rsidRDefault="00A74AC3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3241225"/>
      <w:docPartObj>
        <w:docPartGallery w:val="Page Numbers (Bottom of Page)"/>
        <w:docPartUnique/>
      </w:docPartObj>
    </w:sdtPr>
    <w:sdtContent>
      <w:p w:rsidR="0041474C" w:rsidRDefault="004147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4AC3" w:rsidRPr="002E6F3F" w:rsidRDefault="00A74AC3" w:rsidP="0067213F">
    <w:pPr>
      <w:pStyle w:val="Piedepgina"/>
      <w:jc w:val="both"/>
      <w:rPr>
        <w:rFonts w:ascii="Book Antiqua" w:hAnsi="Book Antiqua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E60" w:rsidRDefault="00511E60">
      <w:r>
        <w:separator/>
      </w:r>
    </w:p>
  </w:footnote>
  <w:footnote w:type="continuationSeparator" w:id="0">
    <w:p w:rsidR="00511E60" w:rsidRDefault="0051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AC3" w:rsidRDefault="00A74AC3" w:rsidP="008B3189">
    <w:pPr>
      <w:pStyle w:val="Encabezado"/>
      <w:spacing w:after="60"/>
      <w:rPr>
        <w:b/>
        <w:sz w:val="24"/>
        <w:szCs w:val="24"/>
      </w:rPr>
    </w:pPr>
  </w:p>
  <w:p w:rsidR="00A74AC3" w:rsidRDefault="00A74AC3" w:rsidP="008B3189">
    <w:pPr>
      <w:pStyle w:val="Encabezado"/>
      <w:spacing w:after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B20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6A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04F1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D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3C858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ECB3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10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B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C1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CA1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060089"/>
    <w:multiLevelType w:val="hybridMultilevel"/>
    <w:tmpl w:val="8E76D7EE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026D7"/>
    <w:rsid w:val="0001216F"/>
    <w:rsid w:val="0002745F"/>
    <w:rsid w:val="0003366D"/>
    <w:rsid w:val="00043898"/>
    <w:rsid w:val="0005007F"/>
    <w:rsid w:val="00060683"/>
    <w:rsid w:val="00093055"/>
    <w:rsid w:val="000A102D"/>
    <w:rsid w:val="000B0A4F"/>
    <w:rsid w:val="000B2C24"/>
    <w:rsid w:val="000D25AD"/>
    <w:rsid w:val="000E0DBC"/>
    <w:rsid w:val="000E5610"/>
    <w:rsid w:val="00111198"/>
    <w:rsid w:val="0012641F"/>
    <w:rsid w:val="0013337D"/>
    <w:rsid w:val="0019234F"/>
    <w:rsid w:val="00196E9A"/>
    <w:rsid w:val="001A63E5"/>
    <w:rsid w:val="001C37AE"/>
    <w:rsid w:val="001D3C23"/>
    <w:rsid w:val="001F1862"/>
    <w:rsid w:val="001F1E57"/>
    <w:rsid w:val="001F3918"/>
    <w:rsid w:val="00213779"/>
    <w:rsid w:val="002331B8"/>
    <w:rsid w:val="00255E32"/>
    <w:rsid w:val="002958A6"/>
    <w:rsid w:val="002D0189"/>
    <w:rsid w:val="002D13A8"/>
    <w:rsid w:val="002E6F3F"/>
    <w:rsid w:val="002F744E"/>
    <w:rsid w:val="0030175A"/>
    <w:rsid w:val="00304521"/>
    <w:rsid w:val="00304777"/>
    <w:rsid w:val="00306A3F"/>
    <w:rsid w:val="003177A9"/>
    <w:rsid w:val="003412D9"/>
    <w:rsid w:val="00377A58"/>
    <w:rsid w:val="00392D4D"/>
    <w:rsid w:val="003A5B7B"/>
    <w:rsid w:val="003B4633"/>
    <w:rsid w:val="003B5310"/>
    <w:rsid w:val="003B5884"/>
    <w:rsid w:val="003F0B87"/>
    <w:rsid w:val="003F2E4E"/>
    <w:rsid w:val="004068AC"/>
    <w:rsid w:val="0041474C"/>
    <w:rsid w:val="004239B9"/>
    <w:rsid w:val="00424220"/>
    <w:rsid w:val="00431529"/>
    <w:rsid w:val="004332AC"/>
    <w:rsid w:val="00442853"/>
    <w:rsid w:val="00494C07"/>
    <w:rsid w:val="004A5ADC"/>
    <w:rsid w:val="004C5AA4"/>
    <w:rsid w:val="004E070F"/>
    <w:rsid w:val="004F0DB3"/>
    <w:rsid w:val="00511E60"/>
    <w:rsid w:val="00513829"/>
    <w:rsid w:val="00523C6D"/>
    <w:rsid w:val="00531DA8"/>
    <w:rsid w:val="00547878"/>
    <w:rsid w:val="0055594D"/>
    <w:rsid w:val="0056179F"/>
    <w:rsid w:val="00564C6D"/>
    <w:rsid w:val="005934AA"/>
    <w:rsid w:val="00593FD8"/>
    <w:rsid w:val="005C459A"/>
    <w:rsid w:val="005E1E4A"/>
    <w:rsid w:val="005E65D7"/>
    <w:rsid w:val="005E7817"/>
    <w:rsid w:val="00623DF0"/>
    <w:rsid w:val="0065183D"/>
    <w:rsid w:val="00654EA2"/>
    <w:rsid w:val="0066170F"/>
    <w:rsid w:val="00667FA2"/>
    <w:rsid w:val="0067213F"/>
    <w:rsid w:val="00685323"/>
    <w:rsid w:val="006B1499"/>
    <w:rsid w:val="006B7DD3"/>
    <w:rsid w:val="006C6CF9"/>
    <w:rsid w:val="006C741B"/>
    <w:rsid w:val="006F7EA3"/>
    <w:rsid w:val="007007F9"/>
    <w:rsid w:val="00707068"/>
    <w:rsid w:val="00716374"/>
    <w:rsid w:val="00736DC8"/>
    <w:rsid w:val="0076305C"/>
    <w:rsid w:val="00766588"/>
    <w:rsid w:val="0078194F"/>
    <w:rsid w:val="007900EE"/>
    <w:rsid w:val="00795080"/>
    <w:rsid w:val="007B49A2"/>
    <w:rsid w:val="007C331B"/>
    <w:rsid w:val="007C3AAA"/>
    <w:rsid w:val="007F318C"/>
    <w:rsid w:val="00821D69"/>
    <w:rsid w:val="008239CE"/>
    <w:rsid w:val="00860F6F"/>
    <w:rsid w:val="008670FB"/>
    <w:rsid w:val="00870FC5"/>
    <w:rsid w:val="008722F1"/>
    <w:rsid w:val="008767EC"/>
    <w:rsid w:val="008870FB"/>
    <w:rsid w:val="008B3189"/>
    <w:rsid w:val="008C031F"/>
    <w:rsid w:val="008C4AE2"/>
    <w:rsid w:val="008E5503"/>
    <w:rsid w:val="008F3639"/>
    <w:rsid w:val="008F5288"/>
    <w:rsid w:val="00906192"/>
    <w:rsid w:val="00907778"/>
    <w:rsid w:val="009124D1"/>
    <w:rsid w:val="009158B6"/>
    <w:rsid w:val="00944FD7"/>
    <w:rsid w:val="0095082D"/>
    <w:rsid w:val="0095099E"/>
    <w:rsid w:val="009561BF"/>
    <w:rsid w:val="0097213E"/>
    <w:rsid w:val="009830FA"/>
    <w:rsid w:val="009A1D65"/>
    <w:rsid w:val="009A25C3"/>
    <w:rsid w:val="009B3764"/>
    <w:rsid w:val="009D59AA"/>
    <w:rsid w:val="00A025E0"/>
    <w:rsid w:val="00A27CBA"/>
    <w:rsid w:val="00A3059E"/>
    <w:rsid w:val="00A403B7"/>
    <w:rsid w:val="00A40BE9"/>
    <w:rsid w:val="00A562AC"/>
    <w:rsid w:val="00A74AC3"/>
    <w:rsid w:val="00A818D4"/>
    <w:rsid w:val="00A87BCE"/>
    <w:rsid w:val="00A93D2E"/>
    <w:rsid w:val="00AA2DA2"/>
    <w:rsid w:val="00AA56AF"/>
    <w:rsid w:val="00AF257B"/>
    <w:rsid w:val="00AF4694"/>
    <w:rsid w:val="00B07B68"/>
    <w:rsid w:val="00B22D94"/>
    <w:rsid w:val="00B523AA"/>
    <w:rsid w:val="00B5776D"/>
    <w:rsid w:val="00B665A1"/>
    <w:rsid w:val="00BA3708"/>
    <w:rsid w:val="00BF60B5"/>
    <w:rsid w:val="00C169CD"/>
    <w:rsid w:val="00C306EE"/>
    <w:rsid w:val="00C32604"/>
    <w:rsid w:val="00C4245A"/>
    <w:rsid w:val="00C71303"/>
    <w:rsid w:val="00C8000F"/>
    <w:rsid w:val="00C908E8"/>
    <w:rsid w:val="00C91F95"/>
    <w:rsid w:val="00CA0CDD"/>
    <w:rsid w:val="00CB6304"/>
    <w:rsid w:val="00CD6657"/>
    <w:rsid w:val="00CE3867"/>
    <w:rsid w:val="00D10F87"/>
    <w:rsid w:val="00D41E1D"/>
    <w:rsid w:val="00D8119D"/>
    <w:rsid w:val="00D81470"/>
    <w:rsid w:val="00D81E93"/>
    <w:rsid w:val="00DD6ACD"/>
    <w:rsid w:val="00DE369E"/>
    <w:rsid w:val="00E321AB"/>
    <w:rsid w:val="00E367BB"/>
    <w:rsid w:val="00E555B8"/>
    <w:rsid w:val="00EA6E06"/>
    <w:rsid w:val="00EB289A"/>
    <w:rsid w:val="00EB6CEE"/>
    <w:rsid w:val="00EB793A"/>
    <w:rsid w:val="00EC7371"/>
    <w:rsid w:val="00EC7E00"/>
    <w:rsid w:val="00ED1353"/>
    <w:rsid w:val="00ED5C02"/>
    <w:rsid w:val="00ED78B8"/>
    <w:rsid w:val="00EE355D"/>
    <w:rsid w:val="00F165FC"/>
    <w:rsid w:val="00F54610"/>
    <w:rsid w:val="00F55EB1"/>
    <w:rsid w:val="00F61133"/>
    <w:rsid w:val="00F64DB9"/>
    <w:rsid w:val="00F815B0"/>
    <w:rsid w:val="00F963EC"/>
    <w:rsid w:val="00FA146C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2DB2AD1"/>
  <w15:docId w15:val="{E5E739F4-8D8D-412A-AA8A-933BED5B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uiPriority w:val="99"/>
    <w:rsid w:val="0067213F"/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C908E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908E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54</TotalTime>
  <Pages>5</Pages>
  <Words>854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Marisol Giraldo Cobo</cp:lastModifiedBy>
  <cp:revision>11</cp:revision>
  <cp:lastPrinted>2004-06-30T14:22:00Z</cp:lastPrinted>
  <dcterms:created xsi:type="dcterms:W3CDTF">2019-05-26T18:13:00Z</dcterms:created>
  <dcterms:modified xsi:type="dcterms:W3CDTF">2019-05-26T19:07:00Z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